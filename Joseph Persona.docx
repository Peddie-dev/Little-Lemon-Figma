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0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2"/>
        <w:gridCol w:w="753"/>
        <w:gridCol w:w="6781"/>
      </w:tblGrid>
      <w:tr w:rsidR="001B2ABD" w14:paraId="65393CAF" w14:textId="77777777" w:rsidTr="00D46CF0">
        <w:trPr>
          <w:trHeight w:val="4703"/>
        </w:trPr>
        <w:tc>
          <w:tcPr>
            <w:tcW w:w="3772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081451E5" w:rsidR="00037F93" w:rsidRDefault="001D15AA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966143" wp14:editId="3002C4F1">
                                        <wp:extent cx="1656080" cy="1840230"/>
                                        <wp:effectExtent l="0" t="0" r="1270" b="7620"/>
                                        <wp:docPr id="668081180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8081180" name="Picture 2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80" cy="18402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081451E5" w:rsidR="00037F93" w:rsidRDefault="001D15AA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966143" wp14:editId="3002C4F1">
                                  <wp:extent cx="1656080" cy="1840230"/>
                                  <wp:effectExtent l="0" t="0" r="1270" b="7620"/>
                                  <wp:docPr id="66808118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8081180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80" cy="1840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3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81" w:type="dxa"/>
            <w:vAlign w:val="bottom"/>
          </w:tcPr>
          <w:p w14:paraId="70396735" w14:textId="641185D7" w:rsidR="001B2ABD" w:rsidRDefault="001D15AA" w:rsidP="001D15AA">
            <w:pPr>
              <w:pStyle w:val="Title"/>
            </w:pPr>
            <w:r>
              <w:t>Joseph</w:t>
            </w:r>
          </w:p>
        </w:tc>
      </w:tr>
      <w:tr w:rsidR="001B2ABD" w14:paraId="1DEFA5BE" w14:textId="77777777" w:rsidTr="00D46CF0">
        <w:trPr>
          <w:trHeight w:val="6164"/>
        </w:trPr>
        <w:tc>
          <w:tcPr>
            <w:tcW w:w="3772" w:type="dxa"/>
            <w:shd w:val="clear" w:color="auto" w:fill="000000" w:themeFill="text1"/>
          </w:tcPr>
          <w:p w14:paraId="550B3C5B" w14:textId="77777777" w:rsidR="007127A7" w:rsidRDefault="007127A7" w:rsidP="007127A7">
            <w:pPr>
              <w:rPr>
                <w:lang w:val="fr-FR"/>
              </w:rPr>
            </w:pPr>
          </w:p>
          <w:p w14:paraId="299F8CF1" w14:textId="77777777" w:rsidR="007127A7" w:rsidRDefault="007127A7" w:rsidP="007127A7">
            <w:pPr>
              <w:shd w:val="clear" w:color="auto" w:fill="000000" w:themeFill="text1"/>
              <w:rPr>
                <w:rFonts w:ascii="Century Gothic" w:hAnsi="Century Gothic"/>
                <w:szCs w:val="18"/>
              </w:rPr>
            </w:pPr>
          </w:p>
          <w:p w14:paraId="63A65F69" w14:textId="6E7064FE" w:rsidR="007127A7" w:rsidRPr="00F52E32" w:rsidRDefault="007127A7" w:rsidP="007127A7">
            <w:pPr>
              <w:shd w:val="clear" w:color="auto" w:fill="000000" w:themeFill="text1"/>
              <w:rPr>
                <w:rFonts w:ascii="Century Gothic" w:hAnsi="Century Gothic"/>
                <w:szCs w:val="18"/>
              </w:rPr>
            </w:pPr>
            <w:r w:rsidRPr="00F52E32">
              <w:rPr>
                <w:rFonts w:ascii="Century Gothic" w:hAnsi="Century Gothic"/>
                <w:szCs w:val="18"/>
              </w:rPr>
              <w:t>AGE:</w:t>
            </w:r>
            <w:r w:rsidRPr="00F52E32">
              <w:rPr>
                <w:rFonts w:ascii="Century Gothic" w:hAnsi="Century Gothic"/>
                <w:szCs w:val="18"/>
              </w:rPr>
              <w:tab/>
              <w:t>34</w:t>
            </w:r>
          </w:p>
          <w:p w14:paraId="260606C1" w14:textId="503DE544" w:rsidR="007127A7" w:rsidRPr="00F52E32" w:rsidRDefault="007127A7" w:rsidP="007127A7">
            <w:pPr>
              <w:rPr>
                <w:rFonts w:ascii="Century Gothic" w:hAnsi="Century Gothic"/>
                <w:szCs w:val="18"/>
              </w:rPr>
            </w:pPr>
            <w:r w:rsidRPr="00F52E32">
              <w:rPr>
                <w:rFonts w:ascii="Century Gothic" w:hAnsi="Century Gothic"/>
                <w:szCs w:val="18"/>
              </w:rPr>
              <w:t>GENDER:</w:t>
            </w:r>
            <w:r w:rsidRPr="00F52E32">
              <w:rPr>
                <w:rFonts w:ascii="Century Gothic" w:hAnsi="Century Gothic"/>
                <w:szCs w:val="18"/>
              </w:rPr>
              <w:tab/>
              <w:t>MALE</w:t>
            </w:r>
          </w:p>
          <w:p w14:paraId="5EE5166F" w14:textId="71914E29" w:rsidR="007127A7" w:rsidRPr="00F52E32" w:rsidRDefault="007127A7" w:rsidP="007127A7">
            <w:pPr>
              <w:shd w:val="clear" w:color="auto" w:fill="000000" w:themeFill="text1"/>
              <w:rPr>
                <w:rFonts w:ascii="Century Gothic" w:hAnsi="Century Gothic"/>
                <w:szCs w:val="18"/>
              </w:rPr>
            </w:pPr>
            <w:r w:rsidRPr="00F52E32">
              <w:rPr>
                <w:rFonts w:ascii="Century Gothic" w:hAnsi="Century Gothic"/>
                <w:szCs w:val="18"/>
              </w:rPr>
              <w:t>OCCUPATION:</w:t>
            </w:r>
            <w:r>
              <w:rPr>
                <w:rFonts w:ascii="Century Gothic" w:hAnsi="Century Gothic"/>
                <w:szCs w:val="18"/>
              </w:rPr>
              <w:tab/>
            </w:r>
            <w:r w:rsidRPr="00F52E32">
              <w:rPr>
                <w:rFonts w:ascii="Century Gothic" w:hAnsi="Century Gothic"/>
                <w:szCs w:val="18"/>
              </w:rPr>
              <w:t>PROCUREMENT LEAD</w:t>
            </w:r>
          </w:p>
          <w:p w14:paraId="55BE6924" w14:textId="77777777" w:rsidR="007127A7" w:rsidRDefault="007127A7" w:rsidP="007127A7">
            <w:pPr>
              <w:rPr>
                <w:rFonts w:ascii="Century Gothic" w:hAnsi="Century Gothic"/>
                <w:szCs w:val="18"/>
              </w:rPr>
            </w:pPr>
            <w:r w:rsidRPr="00F52E32">
              <w:rPr>
                <w:rFonts w:ascii="Century Gothic" w:hAnsi="Century Gothic"/>
                <w:szCs w:val="18"/>
              </w:rPr>
              <w:t>TECH LITERATE:</w:t>
            </w:r>
            <w:r w:rsidRPr="00F52E32">
              <w:rPr>
                <w:rFonts w:ascii="Century Gothic" w:hAnsi="Century Gothic"/>
                <w:szCs w:val="18"/>
              </w:rPr>
              <w:tab/>
              <w:t>MEDIUM</w:t>
            </w:r>
          </w:p>
          <w:p w14:paraId="2D80F161" w14:textId="77777777" w:rsidR="007127A7" w:rsidRDefault="007127A7" w:rsidP="007127A7">
            <w:pPr>
              <w:rPr>
                <w:rFonts w:ascii="Century Gothic" w:hAnsi="Century Gothic"/>
                <w:szCs w:val="18"/>
              </w:rPr>
            </w:pPr>
          </w:p>
          <w:p w14:paraId="3FC2423B" w14:textId="77777777" w:rsidR="007127A7" w:rsidRPr="00F52E32" w:rsidRDefault="007127A7" w:rsidP="007127A7">
            <w:pPr>
              <w:rPr>
                <w:rFonts w:ascii="Century Gothic" w:hAnsi="Century Gothic"/>
                <w:szCs w:val="18"/>
              </w:rPr>
            </w:pPr>
          </w:p>
          <w:p w14:paraId="65C32A9A" w14:textId="5C17CE99" w:rsidR="004D3011" w:rsidRPr="002C7288" w:rsidRDefault="007127A7" w:rsidP="007127A7">
            <w:pPr>
              <w:shd w:val="clear" w:color="auto" w:fill="000000" w:themeFill="text1"/>
              <w:rPr>
                <w:b/>
                <w:bCs/>
                <w:sz w:val="36"/>
                <w:szCs w:val="36"/>
                <w:lang w:val="fr-FR"/>
              </w:rPr>
            </w:pPr>
            <w:r w:rsidRPr="002C7288">
              <w:rPr>
                <w:b/>
                <w:bCs/>
                <w:sz w:val="36"/>
                <w:szCs w:val="36"/>
              </w:rPr>
              <w:t>HOBBIES</w:t>
            </w:r>
          </w:p>
          <w:p w14:paraId="0B464524" w14:textId="3C54610B" w:rsidR="004D3011" w:rsidRPr="007127A7" w:rsidRDefault="007127A7" w:rsidP="004D3011">
            <w:r w:rsidRPr="007127A7">
              <w:rPr>
                <w:u w:val="single"/>
              </w:rPr>
              <w:t>Eating</w:t>
            </w:r>
          </w:p>
          <w:p w14:paraId="21D73ED6" w14:textId="1F350CB4" w:rsidR="004D3011" w:rsidRDefault="007127A7" w:rsidP="004D3011">
            <w:r>
              <w:t>Socializing</w:t>
            </w:r>
          </w:p>
          <w:p w14:paraId="59925987" w14:textId="457C81F1" w:rsidR="004D3011" w:rsidRDefault="007127A7" w:rsidP="004D3011">
            <w:r>
              <w:t>Sports</w:t>
            </w:r>
          </w:p>
          <w:p w14:paraId="5E817C50" w14:textId="7FEC425E" w:rsidR="004D3011" w:rsidRPr="004D3011" w:rsidRDefault="004D3011" w:rsidP="004D3011"/>
        </w:tc>
        <w:tc>
          <w:tcPr>
            <w:tcW w:w="753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81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04EA465B" w14:textId="1C7F6423" w:rsidR="00036450" w:rsidRDefault="001D15AA" w:rsidP="00D46CF0">
            <w:r>
              <w:rPr>
                <w:b/>
              </w:rPr>
              <w:t>He lives in Boston and has been recently hired as a Procurement Lead. He is currently Married</w:t>
            </w:r>
            <w:r w:rsidR="00946933">
              <w:rPr>
                <w:b/>
              </w:rPr>
              <w:t>, loves to eat and hang out with friends.</w:t>
            </w:r>
          </w:p>
          <w:p w14:paraId="66139E46" w14:textId="773B3393" w:rsidR="004D3011" w:rsidRDefault="004D3011" w:rsidP="00036450"/>
          <w:p w14:paraId="4EE820A7" w14:textId="40409EEF" w:rsidR="00037F93" w:rsidRDefault="00922645" w:rsidP="00037F93">
            <w:pPr>
              <w:pStyle w:val="Heading2"/>
            </w:pPr>
            <w:r>
              <w:t>QuOTE</w:t>
            </w:r>
          </w:p>
          <w:p w14:paraId="5A430654" w14:textId="6267A002" w:rsidR="00036450" w:rsidRDefault="00D46CF0" w:rsidP="00037F93">
            <w:pPr>
              <w:rPr>
                <w:b/>
              </w:rPr>
            </w:pPr>
            <w:r>
              <w:rPr>
                <w:b/>
              </w:rPr>
              <w:t>‘Loving husband, good friend, picky eater, very patient but values quality services.’</w:t>
            </w:r>
          </w:p>
          <w:p w14:paraId="487A008C" w14:textId="77777777" w:rsidR="00922645" w:rsidRDefault="00922645" w:rsidP="00037F93">
            <w:pPr>
              <w:rPr>
                <w:b/>
              </w:rPr>
            </w:pPr>
          </w:p>
          <w:p w14:paraId="7734D75E" w14:textId="77777777" w:rsidR="00922645" w:rsidRDefault="00922645" w:rsidP="00037F93">
            <w:pPr>
              <w:rPr>
                <w:b/>
              </w:rPr>
            </w:pPr>
          </w:p>
          <w:p w14:paraId="0C34BD4C" w14:textId="4ADE1A6C" w:rsidR="00922645" w:rsidRDefault="00922645" w:rsidP="00922645">
            <w:pPr>
              <w:pStyle w:val="Heading2"/>
            </w:pPr>
            <w:r>
              <w:t>FRUSTRATIONS</w:t>
            </w:r>
          </w:p>
          <w:p w14:paraId="6042C239" w14:textId="2FC3F004" w:rsidR="00922645" w:rsidRDefault="007127A7" w:rsidP="007127A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Trying to find a restaurant that offers online reservations</w:t>
            </w:r>
          </w:p>
          <w:p w14:paraId="2636EFE1" w14:textId="23C39182" w:rsidR="007127A7" w:rsidRDefault="007127A7" w:rsidP="007127A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Busy schedule doesn’t allow for in person reservations</w:t>
            </w:r>
          </w:p>
          <w:p w14:paraId="64CFFCD5" w14:textId="5CB52DF5" w:rsidR="007127A7" w:rsidRPr="007127A7" w:rsidRDefault="007127A7" w:rsidP="007127A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Not much choice, if </w:t>
            </w:r>
            <w:r w:rsidR="00D46CF0">
              <w:rPr>
                <w:b/>
              </w:rPr>
              <w:t>none</w:t>
            </w:r>
            <w:r>
              <w:rPr>
                <w:b/>
              </w:rPr>
              <w:t xml:space="preserve"> are available</w:t>
            </w:r>
          </w:p>
          <w:p w14:paraId="75B0595F" w14:textId="77777777" w:rsidR="00922645" w:rsidRDefault="00922645" w:rsidP="00037F93">
            <w:pPr>
              <w:rPr>
                <w:b/>
              </w:rPr>
            </w:pPr>
          </w:p>
          <w:p w14:paraId="09617CE3" w14:textId="4F37FDE2" w:rsidR="00922645" w:rsidRDefault="00922645" w:rsidP="00922645">
            <w:pPr>
              <w:pStyle w:val="Heading2"/>
            </w:pPr>
            <w:r>
              <w:t>CORE NEEDS</w:t>
            </w:r>
          </w:p>
          <w:p w14:paraId="2C5475A0" w14:textId="3518C856" w:rsidR="00D46CF0" w:rsidRDefault="00D46CF0" w:rsidP="00D46C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46CF0">
              <w:rPr>
                <w:b/>
                <w:bCs/>
              </w:rPr>
              <w:t>Needs seamless booking</w:t>
            </w:r>
            <w:r w:rsidR="00CB1605">
              <w:rPr>
                <w:b/>
                <w:bCs/>
              </w:rPr>
              <w:t xml:space="preserve"> mobile app</w:t>
            </w:r>
            <w:r w:rsidRPr="00D46CF0">
              <w:rPr>
                <w:b/>
                <w:bCs/>
              </w:rPr>
              <w:t xml:space="preserve"> of restaurants</w:t>
            </w:r>
          </w:p>
          <w:p w14:paraId="1DE7D8E4" w14:textId="0CDA2A37" w:rsidR="00D46CF0" w:rsidRDefault="00D46CF0" w:rsidP="00CB16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Needs to</w:t>
            </w:r>
            <w:r w:rsidR="00CB1605">
              <w:rPr>
                <w:b/>
                <w:bCs/>
              </w:rPr>
              <w:t xml:space="preserve"> q</w:t>
            </w:r>
            <w:r w:rsidR="00CB1605" w:rsidRPr="00CB1605">
              <w:rPr>
                <w:b/>
                <w:bCs/>
              </w:rPr>
              <w:t>uickly book a table for client lunches or date nights</w:t>
            </w:r>
          </w:p>
          <w:p w14:paraId="09CD3833" w14:textId="2ED9D4B1" w:rsidR="00CB1605" w:rsidRPr="00CB1605" w:rsidRDefault="00CB1605" w:rsidP="00CB16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Speed and clarity, eliminate unnecessary steps</w:t>
            </w:r>
          </w:p>
          <w:p w14:paraId="71993769" w14:textId="67B06837" w:rsidR="00922645" w:rsidRPr="00D46CF0" w:rsidRDefault="00922645" w:rsidP="00D46CF0">
            <w:pPr>
              <w:rPr>
                <w:color w:val="FFFFFF" w:themeColor="background1"/>
              </w:rPr>
            </w:pPr>
          </w:p>
        </w:tc>
      </w:tr>
    </w:tbl>
    <w:p w14:paraId="0DB62166" w14:textId="77777777" w:rsidR="00BD10FB" w:rsidRPr="00D46CF0" w:rsidRDefault="00BD10FB" w:rsidP="000C45FF">
      <w:pPr>
        <w:tabs>
          <w:tab w:val="left" w:pos="990"/>
        </w:tabs>
      </w:pPr>
    </w:p>
    <w:p w14:paraId="1F89260D" w14:textId="14774A43" w:rsidR="00922645" w:rsidRPr="00D46CF0" w:rsidRDefault="00922645" w:rsidP="00922645">
      <w:r w:rsidRPr="00D46CF0">
        <w:tab/>
      </w:r>
      <w:r w:rsidRPr="00D46CF0">
        <w:tab/>
      </w:r>
      <w:r w:rsidRPr="00D46CF0">
        <w:tab/>
      </w:r>
    </w:p>
    <w:sectPr w:rsidR="00922645" w:rsidRPr="00D46CF0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09038" w14:textId="77777777" w:rsidR="00A07C16" w:rsidRDefault="00A07C16" w:rsidP="000C45FF">
      <w:r>
        <w:separator/>
      </w:r>
    </w:p>
  </w:endnote>
  <w:endnote w:type="continuationSeparator" w:id="0">
    <w:p w14:paraId="7FF87B05" w14:textId="77777777" w:rsidR="00A07C16" w:rsidRDefault="00A07C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E825" w14:textId="77777777" w:rsidR="00A07C16" w:rsidRDefault="00A07C16" w:rsidP="000C45FF">
      <w:r>
        <w:separator/>
      </w:r>
    </w:p>
  </w:footnote>
  <w:footnote w:type="continuationSeparator" w:id="0">
    <w:p w14:paraId="5625FD9F" w14:textId="77777777" w:rsidR="00A07C16" w:rsidRDefault="00A07C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4C4"/>
    <w:multiLevelType w:val="hybridMultilevel"/>
    <w:tmpl w:val="7D0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47B6"/>
    <w:multiLevelType w:val="hybridMultilevel"/>
    <w:tmpl w:val="C184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659D"/>
    <w:multiLevelType w:val="hybridMultilevel"/>
    <w:tmpl w:val="1AB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2A8F"/>
    <w:multiLevelType w:val="hybridMultilevel"/>
    <w:tmpl w:val="E0B2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24FAA"/>
    <w:multiLevelType w:val="hybridMultilevel"/>
    <w:tmpl w:val="EEDC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5125B"/>
    <w:multiLevelType w:val="hybridMultilevel"/>
    <w:tmpl w:val="B2AA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2436">
    <w:abstractNumId w:val="1"/>
  </w:num>
  <w:num w:numId="2" w16cid:durableId="1317608261">
    <w:abstractNumId w:val="4"/>
  </w:num>
  <w:num w:numId="3" w16cid:durableId="1829203093">
    <w:abstractNumId w:val="5"/>
  </w:num>
  <w:num w:numId="4" w16cid:durableId="320355853">
    <w:abstractNumId w:val="2"/>
  </w:num>
  <w:num w:numId="5" w16cid:durableId="290215356">
    <w:abstractNumId w:val="3"/>
  </w:num>
  <w:num w:numId="6" w16cid:durableId="161247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0334D"/>
    <w:rsid w:val="00112054"/>
    <w:rsid w:val="001317D8"/>
    <w:rsid w:val="001525E1"/>
    <w:rsid w:val="00180329"/>
    <w:rsid w:val="0019001F"/>
    <w:rsid w:val="001A74A5"/>
    <w:rsid w:val="001B2ABD"/>
    <w:rsid w:val="001D15AA"/>
    <w:rsid w:val="001E0391"/>
    <w:rsid w:val="001E1759"/>
    <w:rsid w:val="001E3D1A"/>
    <w:rsid w:val="001F1ECC"/>
    <w:rsid w:val="00231228"/>
    <w:rsid w:val="002400EB"/>
    <w:rsid w:val="00256CF7"/>
    <w:rsid w:val="00281FD5"/>
    <w:rsid w:val="00297562"/>
    <w:rsid w:val="002C7288"/>
    <w:rsid w:val="0030481B"/>
    <w:rsid w:val="003156FC"/>
    <w:rsid w:val="003254B5"/>
    <w:rsid w:val="0037121F"/>
    <w:rsid w:val="003910D8"/>
    <w:rsid w:val="003A6B7D"/>
    <w:rsid w:val="003B06CA"/>
    <w:rsid w:val="003C7EDE"/>
    <w:rsid w:val="004071FC"/>
    <w:rsid w:val="00445947"/>
    <w:rsid w:val="00450D7A"/>
    <w:rsid w:val="004813B3"/>
    <w:rsid w:val="0048525C"/>
    <w:rsid w:val="00496591"/>
    <w:rsid w:val="004C63E4"/>
    <w:rsid w:val="004D3011"/>
    <w:rsid w:val="005262AC"/>
    <w:rsid w:val="005E39D5"/>
    <w:rsid w:val="00600670"/>
    <w:rsid w:val="0062123A"/>
    <w:rsid w:val="00646E75"/>
    <w:rsid w:val="00672B3A"/>
    <w:rsid w:val="006771D0"/>
    <w:rsid w:val="007127A7"/>
    <w:rsid w:val="007135B7"/>
    <w:rsid w:val="00715FCB"/>
    <w:rsid w:val="00743101"/>
    <w:rsid w:val="00764C9F"/>
    <w:rsid w:val="007775E1"/>
    <w:rsid w:val="007867A0"/>
    <w:rsid w:val="007927F5"/>
    <w:rsid w:val="00802CA0"/>
    <w:rsid w:val="00897743"/>
    <w:rsid w:val="00922645"/>
    <w:rsid w:val="009260CD"/>
    <w:rsid w:val="00940A66"/>
    <w:rsid w:val="00946933"/>
    <w:rsid w:val="00952C25"/>
    <w:rsid w:val="009A7E9E"/>
    <w:rsid w:val="00A07C16"/>
    <w:rsid w:val="00A2118D"/>
    <w:rsid w:val="00AA0D4A"/>
    <w:rsid w:val="00AD0A50"/>
    <w:rsid w:val="00AD76E2"/>
    <w:rsid w:val="00AF1E6D"/>
    <w:rsid w:val="00B20152"/>
    <w:rsid w:val="00B359E4"/>
    <w:rsid w:val="00B57D98"/>
    <w:rsid w:val="00B70850"/>
    <w:rsid w:val="00BA5D5C"/>
    <w:rsid w:val="00BD10FB"/>
    <w:rsid w:val="00C066B6"/>
    <w:rsid w:val="00C37BA1"/>
    <w:rsid w:val="00C4674C"/>
    <w:rsid w:val="00C506CF"/>
    <w:rsid w:val="00C72BED"/>
    <w:rsid w:val="00C9578B"/>
    <w:rsid w:val="00CB0055"/>
    <w:rsid w:val="00CB1605"/>
    <w:rsid w:val="00D2522B"/>
    <w:rsid w:val="00D422DE"/>
    <w:rsid w:val="00D46CF0"/>
    <w:rsid w:val="00D5459D"/>
    <w:rsid w:val="00DA1F4D"/>
    <w:rsid w:val="00DD172A"/>
    <w:rsid w:val="00E25A26"/>
    <w:rsid w:val="00E36FEA"/>
    <w:rsid w:val="00E4381A"/>
    <w:rsid w:val="00E55D74"/>
    <w:rsid w:val="00F03594"/>
    <w:rsid w:val="00F60274"/>
    <w:rsid w:val="00F77FB9"/>
    <w:rsid w:val="00FB068F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1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2024-11-25T04:32:00Z</dcterms:created>
  <dcterms:modified xsi:type="dcterms:W3CDTF">2025-04-12T10:26:00Z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